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B9EF2" w14:textId="77777777" w:rsidR="00B84486" w:rsidRPr="00B84486" w:rsidRDefault="00B84486" w:rsidP="00EA2625">
      <w:pPr>
        <w:pStyle w:val="Space"/>
      </w:pPr>
    </w:p>
    <w:p w14:paraId="75CDA000" w14:textId="77641132" w:rsidR="00F247DE" w:rsidRPr="00B84486" w:rsidRDefault="00C4719B" w:rsidP="006B04B2">
      <w:pPr>
        <w:pStyle w:val="Title"/>
      </w:pPr>
      <w:r>
        <w:t>Zach Thomas</w:t>
      </w:r>
    </w:p>
    <w:p w14:paraId="6C800407" w14:textId="22630F06" w:rsidR="00B0165F" w:rsidRPr="00E5133F" w:rsidRDefault="00C4719B" w:rsidP="00E5133F">
      <w:pPr>
        <w:pStyle w:val="Subtitle"/>
      </w:pPr>
      <w:r>
        <w:t>Statistics Major</w:t>
      </w:r>
    </w:p>
    <w:p w14:paraId="06276D45" w14:textId="4869FCC8" w:rsidR="00EF270B" w:rsidRPr="00FA0708" w:rsidRDefault="00C4719B" w:rsidP="00E5133F">
      <w:pPr>
        <w:rPr>
          <w:sz w:val="20"/>
          <w:szCs w:val="20"/>
        </w:rPr>
      </w:pPr>
      <w:r w:rsidRPr="00FA0708">
        <w:t>610-504-624</w:t>
      </w:r>
      <w:r w:rsidR="000164ED" w:rsidRPr="00FA0708">
        <w:t xml:space="preserve"> |</w:t>
      </w:r>
      <w:r w:rsidRPr="00FA0708">
        <w:t xml:space="preserve"> thomaszach397@gmail.com</w:t>
      </w:r>
      <w:r w:rsidR="000164ED" w:rsidRPr="00FA0708">
        <w:t xml:space="preserve"> | </w:t>
      </w:r>
      <w:r w:rsidRPr="00FA0708">
        <w:t>Easton</w:t>
      </w:r>
      <w:r w:rsidR="000164ED" w:rsidRPr="00FA0708">
        <w:t xml:space="preserve">, </w:t>
      </w:r>
      <w:r w:rsidRPr="00FA0708">
        <w:t>PA</w:t>
      </w:r>
      <w:r w:rsidR="000164ED" w:rsidRPr="00FA0708">
        <w:t xml:space="preserve">, USA | </w:t>
      </w:r>
      <w:r w:rsidRPr="00FA0708">
        <w:rPr>
          <w:sz w:val="20"/>
          <w:szCs w:val="20"/>
        </w:rPr>
        <w:t>www.linkedin.com/in/zachariah-thomas-b1677023a</w:t>
      </w:r>
    </w:p>
    <w:p w14:paraId="319792C2" w14:textId="77777777" w:rsidR="00311408" w:rsidRPr="00FA0708" w:rsidRDefault="00311408" w:rsidP="00311408">
      <w:pPr>
        <w:pBdr>
          <w:bottom w:val="single" w:sz="8" w:space="1" w:color="auto"/>
        </w:pBdr>
        <w:spacing w:line="240" w:lineRule="auto"/>
        <w:rPr>
          <w:rFonts w:ascii="Open Sans" w:hAnsi="Open Sans" w:cs="Open Sans"/>
          <w:color w:val="3A3A3A" w:themeColor="background2" w:themeShade="40"/>
          <w:sz w:val="8"/>
          <w:szCs w:val="8"/>
        </w:rPr>
      </w:pPr>
    </w:p>
    <w:p w14:paraId="1EE5FA24" w14:textId="77777777" w:rsidR="00311408" w:rsidRPr="00FA0708" w:rsidRDefault="00311408" w:rsidP="00EF270B">
      <w:pPr>
        <w:spacing w:line="240" w:lineRule="auto"/>
        <w:rPr>
          <w:rFonts w:ascii="Open Sans" w:hAnsi="Open Sans" w:cs="Open Sans"/>
          <w:color w:val="3A3A3A" w:themeColor="background2" w:themeShade="40"/>
          <w:sz w:val="14"/>
          <w:szCs w:val="14"/>
        </w:rPr>
      </w:pPr>
    </w:p>
    <w:p w14:paraId="77B9EC80" w14:textId="396359C6" w:rsidR="000164ED" w:rsidRPr="000164ED" w:rsidRDefault="000164ED" w:rsidP="000164ED">
      <w:pPr>
        <w:pStyle w:val="Heading1"/>
      </w:pPr>
      <w:r w:rsidRPr="000164ED">
        <w:t>Summary</w:t>
      </w:r>
    </w:p>
    <w:p w14:paraId="1B5F470C" w14:textId="109E46A5" w:rsidR="00FD6025" w:rsidRPr="00113025" w:rsidRDefault="00FD6025" w:rsidP="00FD6025">
      <w:pPr>
        <w:rPr>
          <w:sz w:val="20"/>
          <w:szCs w:val="20"/>
        </w:rPr>
      </w:pPr>
      <w:r w:rsidRPr="00113025">
        <w:rPr>
          <w:sz w:val="20"/>
          <w:szCs w:val="20"/>
        </w:rPr>
        <w:t>I am a motivated college student looking to expand my experience</w:t>
      </w:r>
      <w:proofErr w:type="gramStart"/>
      <w:r w:rsidRPr="00113025">
        <w:rPr>
          <w:sz w:val="20"/>
          <w:szCs w:val="20"/>
        </w:rPr>
        <w:t xml:space="preserve">. </w:t>
      </w:r>
      <w:proofErr w:type="gramEnd"/>
      <w:r w:rsidRPr="00113025">
        <w:rPr>
          <w:sz w:val="20"/>
          <w:szCs w:val="20"/>
        </w:rPr>
        <w:t>Using my skills in problem-solving and critical thinking, I am open to adapting my skill set to any experience that will help me learn and grow in my career prospects</w:t>
      </w:r>
      <w:proofErr w:type="gramStart"/>
      <w:r w:rsidRPr="00113025">
        <w:rPr>
          <w:sz w:val="20"/>
          <w:szCs w:val="20"/>
        </w:rPr>
        <w:t xml:space="preserve">. </w:t>
      </w:r>
      <w:proofErr w:type="gramEnd"/>
      <w:r w:rsidRPr="00113025">
        <w:rPr>
          <w:sz w:val="20"/>
          <w:szCs w:val="20"/>
        </w:rPr>
        <w:t>I am currently pursuing a degree in statistics with a concentration in actuarial science, and several separate certificates in machine learning and deep learning.</w:t>
      </w:r>
    </w:p>
    <w:p w14:paraId="32B2D7E5" w14:textId="313558A0" w:rsidR="000164ED" w:rsidRPr="00EE1630" w:rsidRDefault="000164ED" w:rsidP="00EE1630"/>
    <w:p w14:paraId="12114D87" w14:textId="77777777" w:rsidR="000164ED" w:rsidRPr="00EA2625" w:rsidRDefault="000164ED" w:rsidP="00EA2625">
      <w:pPr>
        <w:pStyle w:val="Space"/>
      </w:pPr>
    </w:p>
    <w:p w14:paraId="3CD7E5A5" w14:textId="77777777" w:rsidR="000164ED" w:rsidRPr="000164ED" w:rsidRDefault="000164ED" w:rsidP="000164ED">
      <w:pPr>
        <w:pStyle w:val="Heading1"/>
      </w:pPr>
      <w:r w:rsidRPr="000164ED">
        <w:t xml:space="preserve">Education </w:t>
      </w:r>
      <w:r>
        <w:t>a</w:t>
      </w:r>
      <w:r w:rsidRPr="000164ED">
        <w:t>nd Certification</w:t>
      </w:r>
    </w:p>
    <w:p w14:paraId="4191CE39" w14:textId="10B532D2" w:rsidR="000164ED" w:rsidRDefault="000164ED" w:rsidP="000164ED">
      <w:pPr>
        <w:pStyle w:val="List"/>
      </w:pPr>
      <w:r w:rsidRPr="000164ED">
        <w:t xml:space="preserve">Bachelor’s </w:t>
      </w:r>
      <w:r w:rsidR="000E2C68">
        <w:t>studies</w:t>
      </w:r>
      <w:r w:rsidRPr="000164ED">
        <w:t xml:space="preserve"> | </w:t>
      </w:r>
      <w:r w:rsidR="00A53EA9">
        <w:t>Lycoming College</w:t>
      </w:r>
      <w:r w:rsidRPr="000164ED">
        <w:tab/>
        <w:t>20</w:t>
      </w:r>
      <w:r w:rsidR="005F0242">
        <w:t>23-2024</w:t>
      </w:r>
    </w:p>
    <w:p w14:paraId="3B96F237" w14:textId="2864E9B7" w:rsidR="005F0242" w:rsidRDefault="005F0242" w:rsidP="00EE1CD8">
      <w:pPr>
        <w:pStyle w:val="List"/>
        <w:tabs>
          <w:tab w:val="clear" w:pos="10800"/>
          <w:tab w:val="left" w:pos="9740"/>
        </w:tabs>
      </w:pPr>
      <w:r>
        <w:t xml:space="preserve">Bachelors’ </w:t>
      </w:r>
      <w:r w:rsidR="000E2C68">
        <w:t>studies</w:t>
      </w:r>
      <w:r>
        <w:t xml:space="preserve"> | Penn</w:t>
      </w:r>
      <w:r w:rsidR="00EE1CD8">
        <w:t>sylvania State University                                                                                             2024</w:t>
      </w:r>
      <w:r w:rsidR="000C03BE">
        <w:t>-Present</w:t>
      </w:r>
    </w:p>
    <w:p w14:paraId="5ED95956" w14:textId="110D0F7B" w:rsidR="004B2F11" w:rsidRDefault="00FA0708" w:rsidP="00EE1CD8">
      <w:pPr>
        <w:pStyle w:val="List"/>
        <w:tabs>
          <w:tab w:val="clear" w:pos="10800"/>
          <w:tab w:val="left" w:pos="9740"/>
        </w:tabs>
      </w:pPr>
      <w:hyperlink r:id="rId10" w:history="1">
        <w:r w:rsidRPr="00FA0708">
          <w:rPr>
            <w:rStyle w:val="Hyperlink"/>
          </w:rPr>
          <w:t>Machine Learning Specialization</w:t>
        </w:r>
      </w:hyperlink>
      <w:r w:rsidR="00297A17">
        <w:t xml:space="preserve"> | DeepLearning.Ai                                             </w:t>
      </w:r>
      <w:r>
        <w:t xml:space="preserve">                                                         </w:t>
      </w:r>
      <w:r w:rsidR="00297A17">
        <w:t xml:space="preserve">  2025</w:t>
      </w:r>
    </w:p>
    <w:p w14:paraId="73395B72" w14:textId="23060B8D" w:rsidR="00297A17" w:rsidRPr="000164ED" w:rsidRDefault="00297A17" w:rsidP="00EE1CD8">
      <w:pPr>
        <w:pStyle w:val="List"/>
        <w:tabs>
          <w:tab w:val="clear" w:pos="10800"/>
          <w:tab w:val="left" w:pos="9740"/>
        </w:tabs>
      </w:pPr>
    </w:p>
    <w:p w14:paraId="3029CD0E" w14:textId="77777777" w:rsidR="000164ED" w:rsidRDefault="000164ED" w:rsidP="00EA2625">
      <w:pPr>
        <w:pStyle w:val="Space"/>
      </w:pPr>
    </w:p>
    <w:p w14:paraId="4EAC6E9F" w14:textId="77777777" w:rsidR="000164ED" w:rsidRPr="00491853" w:rsidRDefault="000164ED" w:rsidP="00491853">
      <w:pPr>
        <w:pStyle w:val="Heading1"/>
      </w:pPr>
      <w:r w:rsidRPr="00491853">
        <w:t>Technical Skills</w:t>
      </w:r>
    </w:p>
    <w:p w14:paraId="481CB01D" w14:textId="6712DB03" w:rsidR="000164ED" w:rsidRPr="00EE1630" w:rsidRDefault="000164ED" w:rsidP="00EE1630">
      <w:r w:rsidRPr="00EE1630">
        <w:t xml:space="preserve">Coding | Java, </w:t>
      </w:r>
      <w:r w:rsidR="00B22A79">
        <w:t>Python</w:t>
      </w:r>
      <w:r w:rsidRPr="00EE1630">
        <w:t xml:space="preserve"> | M</w:t>
      </w:r>
      <w:r w:rsidR="00491853">
        <w:t xml:space="preserve">icrosoft </w:t>
      </w:r>
      <w:r w:rsidR="00B22A79">
        <w:t>Excel</w:t>
      </w:r>
      <w:r w:rsidRPr="00EE1630">
        <w:t xml:space="preserve"> | </w:t>
      </w:r>
      <w:r w:rsidR="00990D57">
        <w:t>Spreadsheets</w:t>
      </w:r>
      <w:r w:rsidRPr="00EE1630">
        <w:t xml:space="preserve"> | </w:t>
      </w:r>
      <w:r w:rsidR="00B22A79">
        <w:t xml:space="preserve">Machine </w:t>
      </w:r>
      <w:r w:rsidR="00A53EA9">
        <w:t>Learning | Regression</w:t>
      </w:r>
      <w:r w:rsidR="00A06E0D">
        <w:t xml:space="preserve"> | </w:t>
      </w:r>
    </w:p>
    <w:p w14:paraId="78BD0ED7" w14:textId="77777777" w:rsidR="00AE70DD" w:rsidRDefault="00AE70DD" w:rsidP="00EA2625">
      <w:pPr>
        <w:pStyle w:val="Heading1"/>
      </w:pPr>
    </w:p>
    <w:p w14:paraId="1AEEC688" w14:textId="3E771067" w:rsidR="000164ED" w:rsidRPr="00EA2625" w:rsidRDefault="000164ED" w:rsidP="00EA2625">
      <w:pPr>
        <w:pStyle w:val="Heading1"/>
      </w:pPr>
      <w:r w:rsidRPr="00EA2625">
        <w:t>Experience</w:t>
      </w:r>
    </w:p>
    <w:p w14:paraId="55430F78" w14:textId="610B35EE" w:rsidR="000164ED" w:rsidRPr="000164ED" w:rsidRDefault="000C03BE" w:rsidP="000164ED">
      <w:pPr>
        <w:pStyle w:val="List"/>
      </w:pPr>
      <w:r>
        <w:rPr>
          <w:rStyle w:val="Emphasis"/>
        </w:rPr>
        <w:t>Varsity Soccer</w:t>
      </w:r>
      <w:r w:rsidR="000164ED" w:rsidRPr="00EA2625">
        <w:rPr>
          <w:rStyle w:val="Emphasis"/>
        </w:rPr>
        <w:t xml:space="preserve"> </w:t>
      </w:r>
      <w:r w:rsidR="000164ED" w:rsidRPr="000164ED">
        <w:t xml:space="preserve">| </w:t>
      </w:r>
      <w:r>
        <w:t>Lycoming College</w:t>
      </w:r>
      <w:r w:rsidR="000164ED" w:rsidRPr="000164ED">
        <w:tab/>
        <w:t>20</w:t>
      </w:r>
      <w:r>
        <w:t>23-2024</w:t>
      </w:r>
    </w:p>
    <w:p w14:paraId="5D3B8096" w14:textId="47396D78" w:rsidR="000164ED" w:rsidRDefault="001E6A80" w:rsidP="000C03BE">
      <w:pPr>
        <w:pStyle w:val="ListBullet"/>
      </w:pPr>
      <w:r>
        <w:t xml:space="preserve">Played </w:t>
      </w:r>
      <w:r w:rsidR="00120045">
        <w:t xml:space="preserve">Center Back with </w:t>
      </w:r>
      <w:r w:rsidR="007E14E2">
        <w:t xml:space="preserve">a </w:t>
      </w:r>
      <w:r w:rsidR="00120045">
        <w:t>key role in communication</w:t>
      </w:r>
    </w:p>
    <w:p w14:paraId="58526A57" w14:textId="2BC07299" w:rsidR="007E14E2" w:rsidRPr="00EE1630" w:rsidRDefault="007E14E2" w:rsidP="000C03BE">
      <w:pPr>
        <w:pStyle w:val="ListBullet"/>
      </w:pPr>
      <w:r>
        <w:t xml:space="preserve">SAAC Representative for team </w:t>
      </w:r>
    </w:p>
    <w:p w14:paraId="4EC0EA22" w14:textId="06452827" w:rsidR="000164ED" w:rsidRPr="000164ED" w:rsidRDefault="00CC72AA" w:rsidP="000164ED">
      <w:pPr>
        <w:pStyle w:val="List"/>
      </w:pPr>
      <w:r>
        <w:rPr>
          <w:rStyle w:val="Emphasis"/>
        </w:rPr>
        <w:t>Math Tutor</w:t>
      </w:r>
      <w:r w:rsidR="000164ED" w:rsidRPr="00EA2625">
        <w:rPr>
          <w:rStyle w:val="Emphasis"/>
        </w:rPr>
        <w:t xml:space="preserve"> </w:t>
      </w:r>
      <w:r w:rsidR="000164ED" w:rsidRPr="000164ED">
        <w:t xml:space="preserve">| </w:t>
      </w:r>
      <w:r>
        <w:t>Lycoming College/ Self-Employed</w:t>
      </w:r>
      <w:r w:rsidR="000164ED" w:rsidRPr="000164ED">
        <w:tab/>
        <w:t>20</w:t>
      </w:r>
      <w:r>
        <w:t>24</w:t>
      </w:r>
    </w:p>
    <w:p w14:paraId="1DDC47A1" w14:textId="32C977EA" w:rsidR="00392955" w:rsidRDefault="00392955" w:rsidP="00FA49E5">
      <w:pPr>
        <w:pStyle w:val="ListParagraph"/>
        <w:numPr>
          <w:ilvl w:val="0"/>
          <w:numId w:val="6"/>
        </w:numPr>
      </w:pPr>
      <w:r>
        <w:t>As a math tutor for both Lycoming College's school math lab and a private client I helped students understand math concepts ranging from Algebra II to Calculus.</w:t>
      </w:r>
    </w:p>
    <w:p w14:paraId="71C4ADAF" w14:textId="25FD1370" w:rsidR="00FA49E5" w:rsidRDefault="00FA49E5" w:rsidP="00FA49E5">
      <w:pPr>
        <w:pStyle w:val="ListBullet"/>
      </w:pPr>
      <w:r>
        <w:t>Aided</w:t>
      </w:r>
      <w:r w:rsidR="00392955">
        <w:t xml:space="preserve"> students of varying skill levels with understanding and excelling in studies</w:t>
      </w:r>
      <w:r>
        <w:t>.</w:t>
      </w:r>
    </w:p>
    <w:p w14:paraId="26A6A40A" w14:textId="77777777" w:rsidR="006B5E30" w:rsidRDefault="006B5E30" w:rsidP="006B5E30">
      <w:pPr>
        <w:pStyle w:val="ListBullet"/>
      </w:pPr>
      <w:r>
        <w:t>Built student self-confidence by working through stages of study concepts and using positive reinforcement techniques.</w:t>
      </w:r>
    </w:p>
    <w:p w14:paraId="3010EFB8" w14:textId="77777777" w:rsidR="00FA49E5" w:rsidRPr="00EE1630" w:rsidRDefault="00FA49E5" w:rsidP="006B5E30">
      <w:pPr>
        <w:pStyle w:val="ListBullet"/>
        <w:numPr>
          <w:ilvl w:val="0"/>
          <w:numId w:val="0"/>
        </w:numPr>
        <w:ind w:left="1080"/>
      </w:pPr>
    </w:p>
    <w:p w14:paraId="14D5E158" w14:textId="6A0CD190" w:rsidR="000164ED" w:rsidRPr="00A37EDD" w:rsidRDefault="00A37EDD" w:rsidP="00EE1630">
      <w:pPr>
        <w:pStyle w:val="List"/>
      </w:pPr>
      <w:r w:rsidRPr="00FA0708">
        <w:rPr>
          <w:b/>
          <w:bCs/>
        </w:rPr>
        <w:t>Retail Associate</w:t>
      </w:r>
      <w:r w:rsidR="000164ED" w:rsidRPr="00A37EDD">
        <w:t xml:space="preserve"> | </w:t>
      </w:r>
      <w:r>
        <w:t>Crayola Experience</w:t>
      </w:r>
      <w:r w:rsidR="000164ED" w:rsidRPr="00A37EDD">
        <w:tab/>
        <w:t>20</w:t>
      </w:r>
      <w:r w:rsidR="00682FE0">
        <w:t>22</w:t>
      </w:r>
      <w:r w:rsidR="000164ED" w:rsidRPr="00A37EDD">
        <w:t>-20</w:t>
      </w:r>
      <w:r w:rsidR="00682FE0">
        <w:t>23</w:t>
      </w:r>
    </w:p>
    <w:p w14:paraId="6C32AB62" w14:textId="6BF8BA33" w:rsidR="00EA2625" w:rsidRPr="00EE1630" w:rsidRDefault="00682FE0" w:rsidP="00EE1630">
      <w:pPr>
        <w:pStyle w:val="ListBullet"/>
      </w:pPr>
      <w:r>
        <w:t xml:space="preserve">Managed inventory and </w:t>
      </w:r>
      <w:r w:rsidR="00795D78">
        <w:t>helped receive shipments</w:t>
      </w:r>
    </w:p>
    <w:p w14:paraId="6EE5B434" w14:textId="6C813774" w:rsidR="00EA2625" w:rsidRPr="00EE1630" w:rsidRDefault="001E7CB7" w:rsidP="001E7CB7">
      <w:pPr>
        <w:pStyle w:val="ListBullet"/>
      </w:pPr>
      <w:r>
        <w:t>Completed transactions in an efficient manner while providing excellent customer service.</w:t>
      </w:r>
    </w:p>
    <w:p w14:paraId="7D3F146A" w14:textId="1C0F6C23" w:rsidR="00EA2625" w:rsidRDefault="00F368C1" w:rsidP="00EE1630">
      <w:pPr>
        <w:pStyle w:val="ListBullet"/>
      </w:pPr>
      <w:r>
        <w:t>Demonstrated knowledge of store products and services.</w:t>
      </w:r>
    </w:p>
    <w:p w14:paraId="6BD17B04" w14:textId="527D67A6" w:rsidR="00214B82" w:rsidRDefault="00214B82" w:rsidP="00214B82">
      <w:pPr>
        <w:pStyle w:val="ListBullet"/>
        <w:numPr>
          <w:ilvl w:val="0"/>
          <w:numId w:val="0"/>
        </w:numPr>
      </w:pPr>
    </w:p>
    <w:p w14:paraId="3249D47F" w14:textId="3B6347A2" w:rsidR="00214B82" w:rsidRDefault="00214B82" w:rsidP="00214B82">
      <w:pPr>
        <w:pStyle w:val="ListBullet"/>
        <w:numPr>
          <w:ilvl w:val="0"/>
          <w:numId w:val="0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Accomplishments</w:t>
      </w:r>
      <w:r w:rsidR="00587C3C">
        <w:rPr>
          <w:b/>
          <w:bCs/>
          <w:sz w:val="26"/>
          <w:szCs w:val="26"/>
        </w:rPr>
        <w:t xml:space="preserve"> and Extracurriculars</w:t>
      </w:r>
    </w:p>
    <w:p w14:paraId="41E7A1E8" w14:textId="73A37861" w:rsidR="00BC4B53" w:rsidRDefault="00BC4B53" w:rsidP="00BC4B53">
      <w:pPr>
        <w:pStyle w:val="ListBullet"/>
        <w:numPr>
          <w:ilvl w:val="0"/>
          <w:numId w:val="6"/>
        </w:numPr>
      </w:pPr>
      <w:r>
        <w:t>Dean’s List</w:t>
      </w:r>
    </w:p>
    <w:p w14:paraId="0AC23C1E" w14:textId="6761CF30" w:rsidR="00BC4B53" w:rsidRDefault="00587C3C" w:rsidP="00BC4B53">
      <w:pPr>
        <w:pStyle w:val="ListBullet"/>
        <w:numPr>
          <w:ilvl w:val="0"/>
          <w:numId w:val="6"/>
        </w:numPr>
      </w:pPr>
      <w:r>
        <w:t>Lycoming Finance Club</w:t>
      </w:r>
    </w:p>
    <w:p w14:paraId="3F5207F0" w14:textId="77777777" w:rsidR="00587C3C" w:rsidRPr="00BC4B53" w:rsidRDefault="00587C3C" w:rsidP="00990D57">
      <w:pPr>
        <w:pStyle w:val="ListBullet"/>
        <w:numPr>
          <w:ilvl w:val="0"/>
          <w:numId w:val="0"/>
        </w:numPr>
        <w:ind w:left="1080" w:hanging="360"/>
      </w:pPr>
    </w:p>
    <w:p w14:paraId="47D4C0B8" w14:textId="77777777" w:rsidR="00214B82" w:rsidRPr="00214B82" w:rsidRDefault="00214B82" w:rsidP="00214B82">
      <w:pPr>
        <w:pStyle w:val="ListBullet"/>
        <w:numPr>
          <w:ilvl w:val="0"/>
          <w:numId w:val="0"/>
        </w:numPr>
        <w:rPr>
          <w:b/>
          <w:bCs/>
        </w:rPr>
      </w:pPr>
    </w:p>
    <w:p w14:paraId="77FF2B81" w14:textId="77777777" w:rsidR="000164ED" w:rsidRPr="00EE1630" w:rsidRDefault="000164ED" w:rsidP="00EE1630">
      <w:pPr>
        <w:pStyle w:val="Space"/>
      </w:pPr>
    </w:p>
    <w:p w14:paraId="35C683E5" w14:textId="32FCFDF3" w:rsidR="000164ED" w:rsidRPr="000164ED" w:rsidRDefault="000164ED" w:rsidP="000164ED">
      <w:pPr>
        <w:pStyle w:val="List"/>
      </w:pPr>
    </w:p>
    <w:sectPr w:rsidR="000164ED" w:rsidRPr="000164ED" w:rsidSect="00E5133F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55D47" w14:textId="77777777" w:rsidR="00F4669C" w:rsidRDefault="00F4669C" w:rsidP="00EF270B">
      <w:pPr>
        <w:spacing w:line="240" w:lineRule="auto"/>
      </w:pPr>
      <w:r>
        <w:separator/>
      </w:r>
    </w:p>
  </w:endnote>
  <w:endnote w:type="continuationSeparator" w:id="0">
    <w:p w14:paraId="03BFA8C8" w14:textId="77777777" w:rsidR="00F4669C" w:rsidRDefault="00F4669C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8624D6" w14:textId="77777777" w:rsidR="00F4669C" w:rsidRDefault="00F4669C" w:rsidP="00EF270B">
      <w:pPr>
        <w:spacing w:line="240" w:lineRule="auto"/>
      </w:pPr>
      <w:r>
        <w:separator/>
      </w:r>
    </w:p>
  </w:footnote>
  <w:footnote w:type="continuationSeparator" w:id="0">
    <w:p w14:paraId="32FA8044" w14:textId="77777777" w:rsidR="00F4669C" w:rsidRDefault="00F4669C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438C4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6B47528B"/>
    <w:multiLevelType w:val="hybridMultilevel"/>
    <w:tmpl w:val="D3829EEC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 w16cid:durableId="1055009549">
    <w:abstractNumId w:val="1"/>
  </w:num>
  <w:num w:numId="2" w16cid:durableId="873925989">
    <w:abstractNumId w:val="4"/>
  </w:num>
  <w:num w:numId="3" w16cid:durableId="1145048583">
    <w:abstractNumId w:val="2"/>
  </w:num>
  <w:num w:numId="4" w16cid:durableId="428891247">
    <w:abstractNumId w:val="3"/>
  </w:num>
  <w:num w:numId="5" w16cid:durableId="1991596441">
    <w:abstractNumId w:val="0"/>
  </w:num>
  <w:num w:numId="6" w16cid:durableId="20723880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9B"/>
    <w:rsid w:val="000164ED"/>
    <w:rsid w:val="00036F36"/>
    <w:rsid w:val="000429E8"/>
    <w:rsid w:val="000C03BE"/>
    <w:rsid w:val="000E2C68"/>
    <w:rsid w:val="000E4322"/>
    <w:rsid w:val="00120045"/>
    <w:rsid w:val="001E6A80"/>
    <w:rsid w:val="001E7CB7"/>
    <w:rsid w:val="00214B82"/>
    <w:rsid w:val="00224CF9"/>
    <w:rsid w:val="002544F3"/>
    <w:rsid w:val="00257458"/>
    <w:rsid w:val="00257731"/>
    <w:rsid w:val="00297A17"/>
    <w:rsid w:val="00311408"/>
    <w:rsid w:val="00336B0F"/>
    <w:rsid w:val="00353109"/>
    <w:rsid w:val="00392955"/>
    <w:rsid w:val="003A33E1"/>
    <w:rsid w:val="003B7AE8"/>
    <w:rsid w:val="003D26C7"/>
    <w:rsid w:val="004306FB"/>
    <w:rsid w:val="00463114"/>
    <w:rsid w:val="00475B42"/>
    <w:rsid w:val="0048632A"/>
    <w:rsid w:val="00491853"/>
    <w:rsid w:val="004B2F11"/>
    <w:rsid w:val="004E446C"/>
    <w:rsid w:val="004F5FAC"/>
    <w:rsid w:val="005111D0"/>
    <w:rsid w:val="005718FB"/>
    <w:rsid w:val="00587C3C"/>
    <w:rsid w:val="005933EA"/>
    <w:rsid w:val="005F0242"/>
    <w:rsid w:val="005F2437"/>
    <w:rsid w:val="00657E77"/>
    <w:rsid w:val="00663949"/>
    <w:rsid w:val="00682FE0"/>
    <w:rsid w:val="006B04B2"/>
    <w:rsid w:val="006B5E30"/>
    <w:rsid w:val="006C0F34"/>
    <w:rsid w:val="006E7E6D"/>
    <w:rsid w:val="006F5679"/>
    <w:rsid w:val="007206DE"/>
    <w:rsid w:val="00795D78"/>
    <w:rsid w:val="007B4308"/>
    <w:rsid w:val="007D5C3C"/>
    <w:rsid w:val="007D6B67"/>
    <w:rsid w:val="007E14E2"/>
    <w:rsid w:val="007F4E96"/>
    <w:rsid w:val="008C57C3"/>
    <w:rsid w:val="008D18EB"/>
    <w:rsid w:val="00990D57"/>
    <w:rsid w:val="009B28A1"/>
    <w:rsid w:val="00A03370"/>
    <w:rsid w:val="00A06E0D"/>
    <w:rsid w:val="00A37EDD"/>
    <w:rsid w:val="00A53EA9"/>
    <w:rsid w:val="00AE70DD"/>
    <w:rsid w:val="00AF2A9F"/>
    <w:rsid w:val="00B0165F"/>
    <w:rsid w:val="00B22A79"/>
    <w:rsid w:val="00B80FFE"/>
    <w:rsid w:val="00B8250D"/>
    <w:rsid w:val="00B84486"/>
    <w:rsid w:val="00BC4B53"/>
    <w:rsid w:val="00BE1752"/>
    <w:rsid w:val="00C444A3"/>
    <w:rsid w:val="00C4642B"/>
    <w:rsid w:val="00C4719B"/>
    <w:rsid w:val="00CC72AA"/>
    <w:rsid w:val="00D30150"/>
    <w:rsid w:val="00D31730"/>
    <w:rsid w:val="00D35E98"/>
    <w:rsid w:val="00D771EA"/>
    <w:rsid w:val="00D920AB"/>
    <w:rsid w:val="00DD53B4"/>
    <w:rsid w:val="00DE46A3"/>
    <w:rsid w:val="00E17A6C"/>
    <w:rsid w:val="00E3298B"/>
    <w:rsid w:val="00E5133F"/>
    <w:rsid w:val="00E5419A"/>
    <w:rsid w:val="00E724A0"/>
    <w:rsid w:val="00E95B46"/>
    <w:rsid w:val="00EA2625"/>
    <w:rsid w:val="00EB3F0C"/>
    <w:rsid w:val="00ED3713"/>
    <w:rsid w:val="00EE1630"/>
    <w:rsid w:val="00EE1CD8"/>
    <w:rsid w:val="00EF270B"/>
    <w:rsid w:val="00F16F91"/>
    <w:rsid w:val="00F247DE"/>
    <w:rsid w:val="00F368C1"/>
    <w:rsid w:val="00F4669C"/>
    <w:rsid w:val="00F57BDD"/>
    <w:rsid w:val="00FA0708"/>
    <w:rsid w:val="00FA49E5"/>
    <w:rsid w:val="00FB0E2C"/>
    <w:rsid w:val="00FD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6239BD"/>
  <w15:chartTrackingRefBased/>
  <w15:docId w15:val="{38C8B0C4-D0F6-4A2D-9914-6F8F0F8E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30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ind w:left="1080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coursera.org/account/accomplishments/specialization/certificate/9HITUPM3A7G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\AppData\Roaming\Microsoft\Templates\Simple%20marketing%20directo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916AFBFBFB724384155014C7E3FDCA" ma:contentTypeVersion="6" ma:contentTypeDescription="Create a new document." ma:contentTypeScope="" ma:versionID="b269f7e81da7d77e4dd00adca3d46a76">
  <xsd:schema xmlns:xsd="http://www.w3.org/2001/XMLSchema" xmlns:xs="http://www.w3.org/2001/XMLSchema" xmlns:p="http://schemas.microsoft.com/office/2006/metadata/properties" xmlns:ns3="41665c0b-a899-45a2-8dc2-2069ba77712b" targetNamespace="http://schemas.microsoft.com/office/2006/metadata/properties" ma:root="true" ma:fieldsID="e571f66d09e6997b6a1d338c8faf29a9" ns3:_="">
    <xsd:import namespace="41665c0b-a899-45a2-8dc2-2069ba77712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65c0b-a899-45a2-8dc2-2069ba77712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665c0b-a899-45a2-8dc2-2069ba77712b" xsi:nil="true"/>
  </documentManagement>
</p:properties>
</file>

<file path=customXml/itemProps1.xml><?xml version="1.0" encoding="utf-8"?>
<ds:datastoreItem xmlns:ds="http://schemas.openxmlformats.org/officeDocument/2006/customXml" ds:itemID="{CDA92659-02CA-4507-95D5-2EDA5E786E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665c0b-a899-45a2-8dc2-2069ba7771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41665c0b-a899-45a2-8dc2-2069ba77712b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marketing director resume</Template>
  <TotalTime>3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</dc:creator>
  <cp:keywords/>
  <dc:description/>
  <cp:lastModifiedBy>Thomas, Zach</cp:lastModifiedBy>
  <cp:revision>1</cp:revision>
  <dcterms:created xsi:type="dcterms:W3CDTF">2025-03-25T16:36:00Z</dcterms:created>
  <dcterms:modified xsi:type="dcterms:W3CDTF">2025-05-09T23:43:00Z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0x010100B5916AFBFBFB724384155014C7E3FDCA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GrammarlyDocumentId">
    <vt:lpwstr>c5fddceb-7d5e-4153-a755-61dfa1246092</vt:lpwstr>
  </property>
</Properties>
</file>